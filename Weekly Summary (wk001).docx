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910E" w14:textId="77777777" w:rsidR="00E94E73" w:rsidRDefault="009957D2">
      <w:pPr>
        <w:pStyle w:val="Heading1"/>
      </w:pPr>
      <w:r>
        <w:t>Weekly Summary (02.12.18 - 02.16.18)</w:t>
      </w:r>
    </w:p>
    <w:p w14:paraId="465497D5" w14:textId="77777777" w:rsidR="009957D2" w:rsidRPr="007A3C72" w:rsidRDefault="009957D2" w:rsidP="009957D2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7A3C72">
        <w:rPr>
          <w:b/>
        </w:rPr>
        <w:t>Success</w:t>
      </w:r>
    </w:p>
    <w:p w14:paraId="3651A6BD" w14:textId="77777777" w:rsidR="00E94E73" w:rsidRDefault="009957D2" w:rsidP="009957D2">
      <w:pPr>
        <w:pStyle w:val="ListBullet"/>
      </w:pPr>
      <w:r>
        <w:t>Day 1 orientation. Company history and overview</w:t>
      </w:r>
    </w:p>
    <w:p w14:paraId="75766AC3" w14:textId="77777777" w:rsidR="009957D2" w:rsidRDefault="009957D2" w:rsidP="009957D2">
      <w:pPr>
        <w:pStyle w:val="ListBullet"/>
      </w:pPr>
      <w:r>
        <w:t>Completed first week rotation with Rachel</w:t>
      </w:r>
    </w:p>
    <w:p w14:paraId="5AEAAD54" w14:textId="77777777" w:rsidR="009957D2" w:rsidRDefault="009957D2" w:rsidP="009957D2">
      <w:pPr>
        <w:pStyle w:val="ListBullet"/>
        <w:numPr>
          <w:ilvl w:val="1"/>
          <w:numId w:val="3"/>
        </w:numPr>
      </w:pPr>
      <w:r>
        <w:t>Overview of where revenue comes from and how Data Science fits in TrueCar’s core businesses.</w:t>
      </w:r>
    </w:p>
    <w:p w14:paraId="78085E55" w14:textId="77777777" w:rsidR="009957D2" w:rsidRDefault="009957D2" w:rsidP="009957D2">
      <w:pPr>
        <w:pStyle w:val="ListBullet"/>
        <w:numPr>
          <w:ilvl w:val="1"/>
          <w:numId w:val="3"/>
        </w:numPr>
      </w:pPr>
      <w:r>
        <w:t>Overview of each department</w:t>
      </w:r>
    </w:p>
    <w:p w14:paraId="7417D584" w14:textId="77777777" w:rsidR="009957D2" w:rsidRDefault="009957D2" w:rsidP="009957D2">
      <w:pPr>
        <w:pStyle w:val="ListBullet"/>
        <w:numPr>
          <w:ilvl w:val="1"/>
          <w:numId w:val="3"/>
        </w:numPr>
      </w:pPr>
      <w:r>
        <w:t>Technology stack used by Data Science team at TrueCar</w:t>
      </w:r>
    </w:p>
    <w:p w14:paraId="516725DC" w14:textId="77777777" w:rsidR="009957D2" w:rsidRDefault="009957D2" w:rsidP="009957D2">
      <w:pPr>
        <w:pStyle w:val="ListBullet"/>
        <w:numPr>
          <w:ilvl w:val="1"/>
          <w:numId w:val="3"/>
        </w:numPr>
      </w:pPr>
      <w:r>
        <w:t>Software environment setup (software installation &amp; access request tickets submitted)</w:t>
      </w:r>
    </w:p>
    <w:p w14:paraId="7D243AF7" w14:textId="77777777" w:rsidR="009957D2" w:rsidRDefault="009957D2" w:rsidP="009957D2">
      <w:pPr>
        <w:pStyle w:val="ListBullet"/>
        <w:numPr>
          <w:ilvl w:val="1"/>
          <w:numId w:val="3"/>
        </w:numPr>
      </w:pPr>
      <w:r>
        <w:t>Attended new car pricing curve scrum meeting</w:t>
      </w:r>
    </w:p>
    <w:p w14:paraId="71F711F5" w14:textId="30417AC3" w:rsidR="009957D2" w:rsidRDefault="00BD073A" w:rsidP="00BD073A">
      <w:pPr>
        <w:pStyle w:val="ListBullet"/>
        <w:numPr>
          <w:ilvl w:val="1"/>
          <w:numId w:val="3"/>
        </w:numPr>
      </w:pPr>
      <w:r>
        <w:t>Trained on</w:t>
      </w:r>
      <w:r w:rsidR="009957D2">
        <w:t xml:space="preserve"> techniques to access</w:t>
      </w:r>
      <w:r>
        <w:t xml:space="preserve"> data from sql server and HDFS</w:t>
      </w:r>
      <w:r w:rsidR="006A7A73">
        <w:t xml:space="preserve"> at TrueCar</w:t>
      </w:r>
      <w:r>
        <w:t>.</w:t>
      </w:r>
      <w:r w:rsidR="009957D2">
        <w:t xml:space="preserve"> </w:t>
      </w:r>
    </w:p>
    <w:p w14:paraId="2E78EA80" w14:textId="41EF0196" w:rsidR="00BD073A" w:rsidRDefault="00BD073A" w:rsidP="00BD073A">
      <w:pPr>
        <w:pStyle w:val="ListBullet"/>
        <w:numPr>
          <w:ilvl w:val="1"/>
          <w:numId w:val="3"/>
        </w:numPr>
      </w:pPr>
      <w:r>
        <w:t xml:space="preserve">Trained on </w:t>
      </w:r>
      <w:r w:rsidR="006949B1">
        <w:t>GitHub</w:t>
      </w:r>
      <w:r>
        <w:t xml:space="preserve"> best practices</w:t>
      </w:r>
    </w:p>
    <w:p w14:paraId="6FC90C22" w14:textId="77777777" w:rsidR="00BD073A" w:rsidRDefault="00BD073A" w:rsidP="00BD073A">
      <w:pPr>
        <w:pStyle w:val="ListBullet"/>
        <w:numPr>
          <w:ilvl w:val="1"/>
          <w:numId w:val="3"/>
        </w:numPr>
      </w:pPr>
      <w:r>
        <w:t>Trained on various collaboration too</w:t>
      </w:r>
      <w:bookmarkStart w:id="0" w:name="_GoBack"/>
      <w:bookmarkEnd w:id="0"/>
      <w:r>
        <w:t>ls such as JIRA, Confluence, Outlook room booking, etc.</w:t>
      </w:r>
    </w:p>
    <w:p w14:paraId="0EE37A2D" w14:textId="77777777" w:rsidR="00BD073A" w:rsidRDefault="00BD073A" w:rsidP="00BD073A">
      <w:pPr>
        <w:pStyle w:val="ListBullet"/>
        <w:numPr>
          <w:ilvl w:val="0"/>
          <w:numId w:val="0"/>
        </w:numPr>
        <w:ind w:left="1440"/>
      </w:pPr>
    </w:p>
    <w:p w14:paraId="47D2D3B5" w14:textId="77777777" w:rsidR="009957D2" w:rsidRPr="007A3C72" w:rsidRDefault="009957D2" w:rsidP="009957D2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7A3C72">
        <w:rPr>
          <w:b/>
        </w:rPr>
        <w:t>Upcoming Focus</w:t>
      </w:r>
    </w:p>
    <w:p w14:paraId="7E10ABE7" w14:textId="77777777" w:rsidR="00BD073A" w:rsidRDefault="00BD073A" w:rsidP="00BD073A">
      <w:pPr>
        <w:pStyle w:val="ListBullet"/>
      </w:pPr>
      <w:r>
        <w:t>Rotation with Daniel/Lev for week 2</w:t>
      </w:r>
    </w:p>
    <w:p w14:paraId="609FC55C" w14:textId="77777777" w:rsidR="00BD073A" w:rsidRDefault="00BD073A" w:rsidP="00BD073A">
      <w:pPr>
        <w:pStyle w:val="ListBullet"/>
        <w:numPr>
          <w:ilvl w:val="1"/>
          <w:numId w:val="3"/>
        </w:numPr>
      </w:pPr>
      <w:r>
        <w:t>Learn Used Car Sales Prediction, Competition Zones, DSA and Dealer related work owned by Daniel and Lev</w:t>
      </w:r>
    </w:p>
    <w:p w14:paraId="6C6351C8" w14:textId="191E39B8" w:rsidR="00BD073A" w:rsidRDefault="00BD073A" w:rsidP="00BD073A">
      <w:pPr>
        <w:pStyle w:val="ListBullet"/>
      </w:pPr>
      <w:r>
        <w:t xml:space="preserve">Discover </w:t>
      </w:r>
      <w:r w:rsidR="006A7A73">
        <w:t>and familiarize with</w:t>
      </w:r>
      <w:r>
        <w:t xml:space="preserve"> more past </w:t>
      </w:r>
      <w:r w:rsidR="006A7A73">
        <w:t xml:space="preserve">Data Science </w:t>
      </w:r>
      <w:r>
        <w:t>documents on Confluence</w:t>
      </w:r>
    </w:p>
    <w:p w14:paraId="39454D0F" w14:textId="03B78169" w:rsidR="00BD073A" w:rsidRDefault="006A7A73" w:rsidP="00BD073A">
      <w:pPr>
        <w:pStyle w:val="ListBullet"/>
      </w:pPr>
      <w:r>
        <w:t>Learn</w:t>
      </w:r>
      <w:r w:rsidR="00BD073A">
        <w:t xml:space="preserve"> more about existing data on Hadoop (waiting on access request JIRA ticket)</w:t>
      </w:r>
    </w:p>
    <w:sectPr w:rsidR="00BD073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83314" w14:textId="77777777" w:rsidR="003276E5" w:rsidRDefault="003276E5">
      <w:r>
        <w:separator/>
      </w:r>
    </w:p>
    <w:p w14:paraId="297C5F82" w14:textId="77777777" w:rsidR="003276E5" w:rsidRDefault="003276E5"/>
  </w:endnote>
  <w:endnote w:type="continuationSeparator" w:id="0">
    <w:p w14:paraId="0461A1F4" w14:textId="77777777" w:rsidR="003276E5" w:rsidRDefault="003276E5">
      <w:r>
        <w:continuationSeparator/>
      </w:r>
    </w:p>
    <w:p w14:paraId="308EB282" w14:textId="77777777" w:rsidR="003276E5" w:rsidRDefault="00327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894F4" w14:textId="77777777" w:rsidR="00E94E73" w:rsidRDefault="003276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7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A1C70" w14:textId="77777777" w:rsidR="003276E5" w:rsidRDefault="003276E5">
      <w:r>
        <w:separator/>
      </w:r>
    </w:p>
    <w:p w14:paraId="7DE1B5F2" w14:textId="77777777" w:rsidR="003276E5" w:rsidRDefault="003276E5"/>
  </w:footnote>
  <w:footnote w:type="continuationSeparator" w:id="0">
    <w:p w14:paraId="511AB3E2" w14:textId="77777777" w:rsidR="003276E5" w:rsidRDefault="003276E5">
      <w:r>
        <w:continuationSeparator/>
      </w:r>
    </w:p>
    <w:p w14:paraId="0873B979" w14:textId="77777777" w:rsidR="003276E5" w:rsidRDefault="003276E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pt;height:15pt" o:bullet="t">
        <v:imagedata r:id="rId1" o:title="/Users/ali/Library/Containers/com.microsoft.Word/Data/Library/Application Support/Microsoft/Temp/Word Work File L_"/>
      </v:shape>
    </w:pict>
  </w:numPicBullet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7E0D87"/>
    <w:multiLevelType w:val="multilevel"/>
    <w:tmpl w:val="9E244A1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633B"/>
    <w:multiLevelType w:val="multilevel"/>
    <w:tmpl w:val="BB785B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BB785B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51117"/>
    <w:multiLevelType w:val="multilevel"/>
    <w:tmpl w:val="46187E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D2"/>
    <w:rsid w:val="003276E5"/>
    <w:rsid w:val="0056167D"/>
    <w:rsid w:val="006949B1"/>
    <w:rsid w:val="006A7A73"/>
    <w:rsid w:val="007A3C72"/>
    <w:rsid w:val="009957D2"/>
    <w:rsid w:val="00BD073A"/>
    <w:rsid w:val="00E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A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3C"/>
    <w:rsid w:val="006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4E6BAE148B4478378E560310FED2E">
    <w:name w:val="50C4E6BAE148B4478378E560310FED2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528B6CFA233CE45ACC0F683A88B51F9">
    <w:name w:val="8528B6CFA233CE45ACC0F683A88B5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2018-02-16T22:10:00Z</dcterms:created>
  <dcterms:modified xsi:type="dcterms:W3CDTF">2018-02-16T22:46:00Z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